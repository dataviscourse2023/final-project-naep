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4410" w14:textId="59D8C9D6" w:rsidR="00DB6A43" w:rsidRDefault="00CB5473" w:rsidP="00DB6A43">
      <w:pPr>
        <w:pStyle w:val="Title"/>
        <w:rPr>
          <w:rStyle w:val="SubtitleChar"/>
        </w:rPr>
      </w:pPr>
      <w:r>
        <w:t>Process Book: NAEP Visualizations</w:t>
      </w:r>
      <w:r w:rsidR="00DB6A43">
        <w:br/>
      </w:r>
      <w:r>
        <w:rPr>
          <w:rStyle w:val="SubtitleChar"/>
        </w:rPr>
        <w:t>Brandt Redd – CS 6630 Data Visualization – Fall 2023</w:t>
      </w:r>
    </w:p>
    <w:p w14:paraId="0246D3E3" w14:textId="12DC55AA" w:rsidR="00DB6A43" w:rsidRDefault="00CB5473" w:rsidP="00CB5473">
      <w:pPr>
        <w:pStyle w:val="Heading1"/>
      </w:pPr>
      <w:r>
        <w:t>2 November</w:t>
      </w:r>
    </w:p>
    <w:p w14:paraId="05F1F607" w14:textId="33B4420B" w:rsidR="00CB5473" w:rsidRDefault="00CB5473" w:rsidP="00CB5473">
      <w:r>
        <w:t>The data encompassed in the Excel file that I downloaded</w:t>
      </w:r>
      <w:r w:rsidR="005F3C87">
        <w:t xml:space="preserve"> previously turned out to only contain a </w:t>
      </w:r>
      <w:r>
        <w:t>fraction of the full dataset</w:t>
      </w:r>
      <w:r w:rsidR="005F3C87">
        <w:t xml:space="preserve"> that I want to visualize</w:t>
      </w:r>
      <w:r>
        <w:t xml:space="preserve">. </w:t>
      </w:r>
      <w:r w:rsidR="005F3C87">
        <w:t xml:space="preserve">I found </w:t>
      </w:r>
      <w:r>
        <w:t>two ways to download the detailed data</w:t>
      </w:r>
      <w:r w:rsidR="005F3C87">
        <w:t xml:space="preserve"> from </w:t>
      </w:r>
      <w:hyperlink r:id="rId6" w:history="1">
        <w:r w:rsidR="005F3C87" w:rsidRPr="00E3722F">
          <w:rPr>
            <w:rStyle w:val="Hyperlink"/>
          </w:rPr>
          <w:t>https://www.nationsreportcard.gov/</w:t>
        </w:r>
      </w:hyperlink>
      <w:r w:rsidR="005F3C87">
        <w:t xml:space="preserve">. </w:t>
      </w:r>
      <w:r>
        <w:t>One is through an API that would require quite a bit of programming because it only seems to produce one data point per call.</w:t>
      </w:r>
      <w:r w:rsidR="005F3C87">
        <w:t xml:space="preserve"> The other is by querying for the appropriate data and then copying the table and pasting it into excel. Still, there are three grades, two subjects, and eight categories for a total of 48 query-copy-paste operations.</w:t>
      </w:r>
    </w:p>
    <w:p w14:paraId="7F4289CC" w14:textId="4E6BE53B" w:rsidR="005F3C87" w:rsidRDefault="005F3C87" w:rsidP="00CB5473">
      <w:r>
        <w:t>It took a while, but I got the data that way. I also had to look up the achievement standard levels which are posted elsewhere on the website. With all of that in place, I exported the spreadsheet from Excel into .csv format and wrote a script to convert it all into JSON which I incorporated into the project.</w:t>
      </w:r>
    </w:p>
    <w:p w14:paraId="43A9BF33" w14:textId="5DEC64AE" w:rsidR="005F3C87" w:rsidRPr="00CB5473" w:rsidRDefault="005F3C87" w:rsidP="00CB5473">
      <w:r>
        <w:t>While the data preparation took about five hours, it’s in a format that will greatly facilitate the visualization programming.</w:t>
      </w:r>
    </w:p>
    <w:p w14:paraId="723B562C" w14:textId="77777777" w:rsidR="00DB6A43" w:rsidRDefault="00DB6A43"/>
    <w:sectPr w:rsidR="00DB6A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87CE" w14:textId="77777777" w:rsidR="00860B38" w:rsidRDefault="00860B38" w:rsidP="00DB6A43">
      <w:pPr>
        <w:spacing w:after="0"/>
      </w:pPr>
      <w:r>
        <w:separator/>
      </w:r>
    </w:p>
  </w:endnote>
  <w:endnote w:type="continuationSeparator" w:id="0">
    <w:p w14:paraId="3FBBB9E7" w14:textId="77777777" w:rsidR="00860B38" w:rsidRDefault="00860B38" w:rsidP="00DB6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3985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6A3EC" w14:textId="77777777" w:rsidR="00DB6A43" w:rsidRDefault="00DB6A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E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0B8AE6" w14:textId="77777777" w:rsidR="00DB6A43" w:rsidRDefault="00DB6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A89D" w14:textId="77777777" w:rsidR="00860B38" w:rsidRDefault="00860B38" w:rsidP="00DB6A43">
      <w:pPr>
        <w:spacing w:after="0"/>
      </w:pPr>
      <w:r>
        <w:separator/>
      </w:r>
    </w:p>
  </w:footnote>
  <w:footnote w:type="continuationSeparator" w:id="0">
    <w:p w14:paraId="652666FF" w14:textId="77777777" w:rsidR="00860B38" w:rsidRDefault="00860B38" w:rsidP="00DB6A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73"/>
    <w:rsid w:val="000D3FE3"/>
    <w:rsid w:val="002E1885"/>
    <w:rsid w:val="005F3C87"/>
    <w:rsid w:val="00860B38"/>
    <w:rsid w:val="00C561E8"/>
    <w:rsid w:val="00CB5473"/>
    <w:rsid w:val="00CE1B29"/>
    <w:rsid w:val="00DB3E26"/>
    <w:rsid w:val="00D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0B78"/>
  <w15:chartTrackingRefBased/>
  <w15:docId w15:val="{88D49947-DA71-478E-8060-22ECA50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43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A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A4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4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4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A43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6A4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A43"/>
    <w:rPr>
      <w:rFonts w:asciiTheme="majorHAnsi" w:eastAsiaTheme="majorEastAsia" w:hAnsiTheme="majorHAnsi" w:cstheme="majorBidi"/>
      <w:color w:val="323E4F" w:themeColor="text2" w:themeShade="BF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4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4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B6A43"/>
    <w:rPr>
      <w:b/>
      <w:bCs/>
    </w:rPr>
  </w:style>
  <w:style w:type="character" w:styleId="Emphasis">
    <w:name w:val="Emphasis"/>
    <w:basedOn w:val="DefaultParagraphFont"/>
    <w:uiPriority w:val="20"/>
    <w:qFormat/>
    <w:rsid w:val="00DB6A43"/>
    <w:rPr>
      <w:i/>
      <w:iCs/>
    </w:rPr>
  </w:style>
  <w:style w:type="paragraph" w:styleId="NoSpacing">
    <w:name w:val="No Spacing"/>
    <w:uiPriority w:val="1"/>
    <w:qFormat/>
    <w:rsid w:val="00DB6A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A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6A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4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4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B6A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B6A4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6A4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6A4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6A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A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6A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A43"/>
  </w:style>
  <w:style w:type="paragraph" w:styleId="Footer">
    <w:name w:val="footer"/>
    <w:basedOn w:val="Normal"/>
    <w:link w:val="FooterChar"/>
    <w:uiPriority w:val="99"/>
    <w:unhideWhenUsed/>
    <w:rsid w:val="00DB6A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A43"/>
  </w:style>
  <w:style w:type="character" w:styleId="Hyperlink">
    <w:name w:val="Hyperlink"/>
    <w:basedOn w:val="DefaultParagraphFont"/>
    <w:uiPriority w:val="99"/>
    <w:unhideWhenUsed/>
    <w:rsid w:val="005F3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sreportcard.go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OneDrive\Documents\Templates\BrandtPri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BrandtPrimary.dotx</Template>
  <TotalTime>77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Redd</dc:creator>
  <cp:keywords/>
  <dc:description/>
  <cp:lastModifiedBy>Brandt Redd</cp:lastModifiedBy>
  <cp:revision>2</cp:revision>
  <dcterms:created xsi:type="dcterms:W3CDTF">2023-11-03T00:42:00Z</dcterms:created>
  <dcterms:modified xsi:type="dcterms:W3CDTF">2023-11-03T01:59:00Z</dcterms:modified>
</cp:coreProperties>
</file>